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1E241" w14:textId="77777777" w:rsidR="003E7BE3" w:rsidRDefault="003E7BE3" w:rsidP="003E7BE3">
      <w:pPr>
        <w:spacing w:before="160"/>
        <w:jc w:val="center"/>
        <w:rPr>
          <w:rFonts w:cs="Arial"/>
        </w:rPr>
      </w:pPr>
    </w:p>
    <w:p w14:paraId="7681AA08" w14:textId="77777777" w:rsidR="003E7BE3" w:rsidRDefault="003E7BE3" w:rsidP="003E7BE3">
      <w:pPr>
        <w:spacing w:before="160"/>
        <w:jc w:val="center"/>
        <w:rPr>
          <w:rFonts w:cs="Arial"/>
        </w:rPr>
      </w:pPr>
    </w:p>
    <w:p w14:paraId="6764ED9D" w14:textId="77777777" w:rsidR="003E7BE3" w:rsidRDefault="003E7BE3" w:rsidP="003E7BE3">
      <w:pPr>
        <w:spacing w:before="160"/>
        <w:jc w:val="center"/>
        <w:rPr>
          <w:rFonts w:cs="Arial"/>
        </w:rPr>
      </w:pPr>
    </w:p>
    <w:p w14:paraId="25FC91DA" w14:textId="4EA0CF79" w:rsidR="005040DF" w:rsidRPr="00643E55" w:rsidRDefault="00B57F52" w:rsidP="003E7BE3">
      <w:pPr>
        <w:spacing w:before="160"/>
        <w:jc w:val="center"/>
        <w:rPr>
          <w:rFonts w:cs="Arial"/>
          <w:lang w:val="en-US"/>
        </w:rPr>
      </w:pPr>
      <w:r w:rsidRPr="00B57F52">
        <w:rPr>
          <w:rFonts w:cs="Arial"/>
          <w:lang w:val="en-US"/>
        </w:rPr>
        <w:t xml:space="preserve">Degree project in </w:t>
      </w:r>
      <w:sdt>
        <w:sdtPr>
          <w:rPr>
            <w:rFonts w:cs="Arial"/>
          </w:rPr>
          <w:alias w:val="Subject area"/>
          <w:tag w:val="subject"/>
          <w:id w:val="6960501"/>
          <w:placeholder>
            <w:docPart w:val="FAD190DAA0D045A0B6C94871742ED82F"/>
          </w:placeholder>
        </w:sdtPr>
        <w:sdtEndPr/>
        <w:sdtContent>
          <w:sdt>
            <w:sdtPr>
              <w:rPr>
                <w:rFonts w:cs="Arial"/>
                <w:lang w:val="en-US"/>
              </w:rPr>
              <w:id w:val="1814749854"/>
              <w:placeholder>
                <w:docPart w:val="DefaultPlaceholder_-1854013438"/>
              </w:placeholder>
              <w:showingPlcHdr/>
              <w:dropDownList>
                <w:listItem w:value="field_of_technology"/>
                <w:listItem w:displayText="Biotechnology" w:value="Biotechnology"/>
                <w:listItem w:displayText="Civil Engineering and Urban Management" w:value="Civil Engineering and Urban Management"/>
                <w:listItem w:displayText="Computer Science and Engineering" w:value="Computer Science and Engineering"/>
                <w:listItem w:displayText="Design and Product Realisation" w:value="Design and Product Realisation"/>
                <w:listItem w:displayText="Electrical Engineering" w:value="Electrical Engineering"/>
                <w:listItem w:displayText="Energy and Environment" w:value="Energy and Environment"/>
                <w:listItem w:displayText="Engineering Chemistry" w:value="Engineering Chemistry"/>
                <w:listItem w:displayText="Engineering Chemistry, Mid Sweden University – KTH" w:value="Engineering Chemistry, Mid Sweden University – KTH"/>
                <w:listItem w:displayText="Engineering Mathematics" w:value="Engineering Mathematics"/>
                <w:listItem w:displayText="Engineering Physics" w:value="Engineering Physics"/>
                <w:listItem w:displayText="Industrial Engineering and Management" w:value="Industrial Engineering and Management"/>
                <w:listItem w:displayText="Industrial Technology and Sustainability" w:value="Industrial Technology and Sustainability"/>
                <w:listItem w:displayText="Information and Communication Technology" w:value="Information and Communication Technology"/>
                <w:listItem w:displayText="Materials Design and Engineering" w:value="Materials Design and Engineering"/>
                <w:listItem w:displayText="Mechanical Engineering" w:value="Mechanical Engineering"/>
                <w:listItem w:displayText="Media Technology" w:value="Media Technology"/>
                <w:listItem w:displayText="Medical Engineering" w:value="Medical Engineering"/>
                <w:listItem w:displayText="Vehicle Engineering" w:value="Vehicle Engineering"/>
                <w:listItem w:displayText="Open Entrance" w:value="Open Entrance"/>
              </w:dropDownList>
            </w:sdtPr>
            <w:sdtEndPr/>
            <w:sdtContent>
              <w:r w:rsidR="002B3807" w:rsidRPr="00B57F52">
                <w:rPr>
                  <w:rStyle w:val="PlaceholderText"/>
                  <w:lang w:val="en-US"/>
                </w:rPr>
                <w:t>field of technology</w:t>
              </w:r>
            </w:sdtContent>
          </w:sdt>
        </w:sdtContent>
      </w:sdt>
    </w:p>
    <w:p w14:paraId="65742EA9" w14:textId="1845AA22" w:rsidR="00B977A8" w:rsidRPr="003E7BE3" w:rsidRDefault="00AB42B2" w:rsidP="003500EE">
      <w:pPr>
        <w:jc w:val="center"/>
        <w:rPr>
          <w:rFonts w:cs="Arial"/>
          <w:sz w:val="20"/>
          <w:szCs w:val="20"/>
          <w:lang w:val="en-US"/>
        </w:rPr>
      </w:pPr>
      <w:r w:rsidRPr="00AB42B2">
        <w:rPr>
          <w:rFonts w:cs="Arial"/>
          <w:sz w:val="20"/>
          <w:szCs w:val="20"/>
          <w:lang w:val="en-US"/>
        </w:rPr>
        <w:t xml:space="preserve">Second cycle, </w:t>
      </w:r>
      <w:sdt>
        <w:sdtPr>
          <w:rPr>
            <w:rFonts w:cs="Arial"/>
            <w:sz w:val="20"/>
            <w:szCs w:val="20"/>
            <w:lang w:val="en-US"/>
          </w:rPr>
          <w:alias w:val="credits"/>
          <w:tag w:val="credits"/>
          <w:id w:val="1383295826"/>
          <w:placeholder>
            <w:docPart w:val="DefaultPlaceholder_-1854013438"/>
          </w:placeholder>
          <w:dropDownList>
            <w:listItem w:displayText="Choose number of credits" w:value=""/>
            <w:listItem w:displayText="30" w:value="30"/>
            <w:listItem w:displayText="15" w:value="15"/>
          </w:dropDownList>
        </w:sdtPr>
        <w:sdtContent>
          <w:r w:rsidR="00AB7341">
            <w:rPr>
              <w:rFonts w:cs="Arial"/>
              <w:sz w:val="20"/>
              <w:szCs w:val="20"/>
              <w:lang w:val="en-US"/>
            </w:rPr>
            <w:t>30</w:t>
          </w:r>
        </w:sdtContent>
      </w:sdt>
      <w:r>
        <w:rPr>
          <w:rFonts w:cs="Arial"/>
          <w:sz w:val="20"/>
          <w:szCs w:val="20"/>
          <w:lang w:val="en-US"/>
        </w:rPr>
        <w:t xml:space="preserve"> credits</w:t>
      </w:r>
    </w:p>
    <w:sdt>
      <w:sdtPr>
        <w:rPr>
          <w:rFonts w:cs="Arial"/>
        </w:rPr>
        <w:id w:val="984667529"/>
        <w:placeholder>
          <w:docPart w:val="627ED9CEC90C4B63B3FF416FDE28688E"/>
        </w:placeholder>
        <w:showingPlcHdr/>
      </w:sdtPr>
      <w:sdtEndPr/>
      <w:sdtContent>
        <w:p w14:paraId="352EFAC3" w14:textId="77777777" w:rsidR="00B977A8" w:rsidRPr="00643E55" w:rsidRDefault="00AD12EF" w:rsidP="003500EE">
          <w:pPr>
            <w:pStyle w:val="Titel"/>
            <w:spacing w:before="800"/>
            <w:jc w:val="center"/>
            <w:rPr>
              <w:rFonts w:cs="Arial"/>
              <w:lang w:val="en-US"/>
            </w:rPr>
          </w:pPr>
          <w:r w:rsidRPr="00643E55">
            <w:rPr>
              <w:rStyle w:val="PlaceholderText"/>
              <w:rFonts w:cs="Arial"/>
              <w:lang w:val="en-US"/>
            </w:rPr>
            <w:t>Click here to enter your title</w:t>
          </w:r>
        </w:p>
      </w:sdtContent>
    </w:sdt>
    <w:sdt>
      <w:sdtPr>
        <w:rPr>
          <w:rFonts w:cs="Arial"/>
        </w:rPr>
        <w:id w:val="-1971594218"/>
        <w:placeholder>
          <w:docPart w:val="FE7535D9BB0D4F1D920F83FB1AAAFC3D"/>
        </w:placeholder>
        <w:showingPlcHdr/>
      </w:sdtPr>
      <w:sdtEndPr/>
      <w:sdtContent>
        <w:p w14:paraId="6656DDDC" w14:textId="77777777" w:rsidR="00FF3FD9" w:rsidRPr="00643E55" w:rsidRDefault="00AD12EF" w:rsidP="003500EE">
          <w:pPr>
            <w:pStyle w:val="Subtitle"/>
            <w:spacing w:before="120"/>
            <w:jc w:val="center"/>
            <w:rPr>
              <w:rFonts w:cs="Arial"/>
              <w:lang w:val="en-US"/>
            </w:rPr>
          </w:pPr>
          <w:r w:rsidRPr="00643E55">
            <w:rPr>
              <w:rStyle w:val="PlaceholderText"/>
              <w:rFonts w:cs="Arial"/>
              <w:lang w:val="en-US"/>
            </w:rPr>
            <w:t>Click here to enter your subtitle</w:t>
          </w:r>
        </w:p>
      </w:sdtContent>
    </w:sdt>
    <w:sdt>
      <w:sdtPr>
        <w:rPr>
          <w:rFonts w:cs="Arial"/>
        </w:rPr>
        <w:id w:val="-846402233"/>
        <w:placeholder>
          <w:docPart w:val="6803201A839D4EEF89E321A2F8CDF686"/>
        </w:placeholder>
        <w:showingPlcHdr/>
      </w:sdtPr>
      <w:sdtEndPr/>
      <w:sdtContent>
        <w:p w14:paraId="2D8A24A7" w14:textId="77777777" w:rsidR="00FF3FD9" w:rsidRPr="00643E55" w:rsidRDefault="00AD12EF" w:rsidP="003500EE">
          <w:pPr>
            <w:pStyle w:val="Frfattare"/>
            <w:spacing w:before="560" w:after="120"/>
            <w:jc w:val="center"/>
            <w:rPr>
              <w:rFonts w:cs="Arial"/>
              <w:lang w:val="en-US"/>
            </w:rPr>
          </w:pPr>
          <w:r w:rsidRPr="00643E55">
            <w:rPr>
              <w:rStyle w:val="PlaceholderText"/>
              <w:rFonts w:cs="Arial"/>
              <w:lang w:val="en-US"/>
            </w:rPr>
            <w:t>Click here to enter the name of the author</w:t>
          </w:r>
        </w:p>
      </w:sdtContent>
    </w:sdt>
    <w:p w14:paraId="27ACEB71" w14:textId="77777777" w:rsidR="00184ACB" w:rsidRDefault="00E03CE9" w:rsidP="00184ACB">
      <w:pPr>
        <w:pStyle w:val="Frfattare"/>
        <w:spacing w:before="680"/>
        <w:ind w:left="-658"/>
        <w:jc w:val="center"/>
      </w:pPr>
      <w:r>
        <w:rPr>
          <w:noProof/>
          <w:lang w:eastAsia="sv-SE"/>
        </w:rPr>
        <w:drawing>
          <wp:inline distT="0" distB="0" distL="0" distR="0" wp14:anchorId="28688913" wp14:editId="4D5F745E">
            <wp:extent cx="6588000" cy="3632400"/>
            <wp:effectExtent l="0" t="0" r="8890" b="1905"/>
            <wp:docPr id="2" name="Bild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6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208C" w14:textId="77777777" w:rsidR="00184ACB" w:rsidRDefault="00184ACB" w:rsidP="00184ACB">
      <w:pPr>
        <w:pStyle w:val="Frfattare"/>
        <w:spacing w:before="680"/>
        <w:ind w:left="-658"/>
      </w:pPr>
    </w:p>
    <w:p w14:paraId="04DA742E" w14:textId="77777777" w:rsidR="00184ACB" w:rsidRDefault="00184ACB" w:rsidP="00B10840">
      <w:pPr>
        <w:pStyle w:val="Frfattare"/>
        <w:spacing w:before="680"/>
        <w:ind w:left="-658"/>
        <w:jc w:val="center"/>
      </w:pPr>
    </w:p>
    <w:p w14:paraId="4BA7A99B" w14:textId="77777777" w:rsidR="00184ACB" w:rsidRDefault="00184ACB" w:rsidP="00B10840">
      <w:pPr>
        <w:pStyle w:val="Frfattare"/>
        <w:spacing w:before="680"/>
        <w:ind w:left="-658"/>
        <w:jc w:val="center"/>
      </w:pPr>
    </w:p>
    <w:p w14:paraId="7A226F2E" w14:textId="77777777" w:rsidR="00184ACB" w:rsidRDefault="00184ACB" w:rsidP="00B10840">
      <w:pPr>
        <w:pStyle w:val="Frfattare"/>
        <w:spacing w:before="680"/>
        <w:ind w:left="-658"/>
        <w:jc w:val="center"/>
      </w:pPr>
    </w:p>
    <w:p w14:paraId="161029AE" w14:textId="77777777" w:rsidR="00184ACB" w:rsidRDefault="00184ACB" w:rsidP="00B10840">
      <w:pPr>
        <w:pStyle w:val="Frfattare"/>
        <w:spacing w:before="680"/>
        <w:ind w:left="-658"/>
        <w:jc w:val="center"/>
      </w:pPr>
    </w:p>
    <w:p w14:paraId="051BB655" w14:textId="77777777" w:rsidR="00184ACB" w:rsidRDefault="00184ACB" w:rsidP="00B10840">
      <w:pPr>
        <w:pStyle w:val="Frfattare"/>
        <w:spacing w:before="680"/>
        <w:ind w:left="-658"/>
        <w:jc w:val="center"/>
      </w:pPr>
    </w:p>
    <w:p w14:paraId="132E7E40" w14:textId="77777777" w:rsidR="00184ACB" w:rsidRDefault="00184ACB" w:rsidP="00B10840">
      <w:pPr>
        <w:pStyle w:val="Frfattare"/>
        <w:spacing w:before="680"/>
        <w:ind w:left="-658"/>
        <w:jc w:val="center"/>
      </w:pPr>
    </w:p>
    <w:p w14:paraId="79AE0688" w14:textId="77777777" w:rsidR="00184ACB" w:rsidRDefault="00184ACB" w:rsidP="00B10840">
      <w:pPr>
        <w:pStyle w:val="Frfattare"/>
        <w:spacing w:before="680"/>
        <w:ind w:left="-658"/>
        <w:jc w:val="center"/>
      </w:pPr>
    </w:p>
    <w:p w14:paraId="243D92D5" w14:textId="77777777" w:rsidR="00184ACB" w:rsidRDefault="00184ACB" w:rsidP="00B10840">
      <w:pPr>
        <w:pStyle w:val="Frfattare"/>
        <w:spacing w:before="680"/>
        <w:ind w:left="-658"/>
        <w:jc w:val="center"/>
      </w:pPr>
    </w:p>
    <w:p w14:paraId="6936BFEE" w14:textId="77777777" w:rsidR="00184ACB" w:rsidRDefault="00184ACB" w:rsidP="00B10840">
      <w:pPr>
        <w:pStyle w:val="Frfattare"/>
        <w:spacing w:before="680"/>
        <w:ind w:left="-658"/>
        <w:jc w:val="center"/>
      </w:pPr>
    </w:p>
    <w:p w14:paraId="746E0365" w14:textId="77777777" w:rsidR="00184ACB" w:rsidRDefault="00184ACB" w:rsidP="00B10840">
      <w:pPr>
        <w:pStyle w:val="Frfattare"/>
        <w:spacing w:before="680"/>
        <w:ind w:left="-658"/>
        <w:jc w:val="center"/>
      </w:pPr>
    </w:p>
    <w:p w14:paraId="3B853626" w14:textId="77777777" w:rsidR="00184ACB" w:rsidRDefault="00184ACB" w:rsidP="00B10840">
      <w:pPr>
        <w:pStyle w:val="Frfattare"/>
        <w:spacing w:before="680"/>
        <w:ind w:left="-658"/>
        <w:jc w:val="center"/>
      </w:pPr>
    </w:p>
    <w:p w14:paraId="007B1E69" w14:textId="77777777" w:rsidR="00184ACB" w:rsidRPr="00480A58" w:rsidRDefault="00184ACB" w:rsidP="00B10840">
      <w:pPr>
        <w:pStyle w:val="Frfattare"/>
        <w:spacing w:before="680"/>
        <w:ind w:left="-658"/>
        <w:jc w:val="center"/>
      </w:pPr>
    </w:p>
    <w:p w14:paraId="0E4A4404" w14:textId="77777777" w:rsidR="003500EE" w:rsidRDefault="003500EE" w:rsidP="003423DE"/>
    <w:p w14:paraId="522004D3" w14:textId="77777777" w:rsidR="003500EE" w:rsidRDefault="003500EE" w:rsidP="003423DE"/>
    <w:p w14:paraId="316600E9" w14:textId="77777777" w:rsidR="003500EE" w:rsidRDefault="003500EE" w:rsidP="003423DE"/>
    <w:p w14:paraId="313DBC2B" w14:textId="77777777" w:rsidR="00A210F9" w:rsidRPr="00FF3FD9" w:rsidRDefault="00BA595B" w:rsidP="003423DE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02B83" wp14:editId="3B9239F9">
                <wp:simplePos x="0" y="0"/>
                <wp:positionH relativeFrom="margin">
                  <wp:posOffset>-500380</wp:posOffset>
                </wp:positionH>
                <wp:positionV relativeFrom="page">
                  <wp:posOffset>9334500</wp:posOffset>
                </wp:positionV>
                <wp:extent cx="4637405" cy="1001395"/>
                <wp:effectExtent l="0" t="0" r="0" b="0"/>
                <wp:wrapNone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7405" cy="100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B6949" w14:textId="77777777" w:rsidR="00C1097E" w:rsidRPr="00BC6C70" w:rsidRDefault="00C1097E" w:rsidP="00C1097E">
                            <w:pPr>
                              <w:pStyle w:val="TRITA-nummer"/>
                              <w:rPr>
                                <w:rFonts w:cs="Arial"/>
                                <w:lang w:val="it-IT"/>
                              </w:rPr>
                            </w:pPr>
                            <w:r w:rsidRPr="00643E55">
                              <w:rPr>
                                <w:rFonts w:cs="Arial"/>
                                <w:lang w:val="pt-PT"/>
                              </w:rPr>
                              <w:t xml:space="preserve">TRITA – </w:t>
                            </w:r>
                            <w:sdt>
                              <w:sdtPr>
                                <w:rPr>
                                  <w:rFonts w:cs="Arial"/>
                                </w:rPr>
                                <w:id w:val="-246959913"/>
                                <w:placeholder>
                                  <w:docPart w:val="340DEEE9A79F40999AE695CE26500786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5C767E" w:rsidRPr="00643E55">
                                  <w:rPr>
                                    <w:rStyle w:val="PlaceholderText"/>
                                    <w:rFonts w:cs="Arial"/>
                                  </w:rPr>
                                  <w:t>XXX-XXX 20XX</w:t>
                                </w:r>
                                <w:r w:rsidR="00BF2CC2" w:rsidRPr="00643E55">
                                  <w:rPr>
                                    <w:rStyle w:val="PlaceholderText"/>
                                    <w:rFonts w:cs="Arial"/>
                                  </w:rPr>
                                  <w:t>:XX</w:t>
                                </w:r>
                              </w:sdtContent>
                            </w:sdt>
                          </w:p>
                          <w:p w14:paraId="1472FE0C" w14:textId="77777777" w:rsidR="003500EE" w:rsidRPr="00643E55" w:rsidRDefault="003500EE" w:rsidP="00C1097E">
                            <w:pPr>
                              <w:pStyle w:val="TRITA-nummer"/>
                              <w:rPr>
                                <w:rFonts w:cs="Arial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43E55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Stockholm, </w:t>
                            </w:r>
                            <w:r w:rsidR="00AD12EF" w:rsidRPr="00643E55">
                              <w:rPr>
                                <w:rFonts w:cs="Arial"/>
                                <w:sz w:val="16"/>
                                <w:szCs w:val="16"/>
                              </w:rPr>
                              <w:t>Sweden</w:t>
                            </w:r>
                            <w:r w:rsidRPr="00643E55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id w:val="-1722740799"/>
                                <w:placeholder>
                                  <w:docPart w:val="6EB2080048B44C4E90D8A667AF964B36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Pr="00643E55">
                                  <w:rPr>
                                    <w:rFonts w:cs="Arial"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2024</w:t>
                                </w:r>
                              </w:sdtContent>
                            </w:sdt>
                          </w:p>
                          <w:p w14:paraId="1A88D4C0" w14:textId="77777777" w:rsidR="00C1097E" w:rsidRPr="00643E55" w:rsidRDefault="00AB7341" w:rsidP="00C1097E">
                            <w:pPr>
                              <w:pStyle w:val="Webbadress"/>
                              <w:spacing w:before="360"/>
                              <w:rPr>
                                <w:rFonts w:cs="Arial"/>
                                <w:lang w:val="pt-PT"/>
                              </w:rPr>
                            </w:pPr>
                            <w:hyperlink r:id="rId8" w:history="1">
                              <w:r w:rsidR="00C1097E" w:rsidRPr="00643E55">
                                <w:rPr>
                                  <w:rStyle w:val="Hyperlink"/>
                                  <w:rFonts w:cs="Arial"/>
                                </w:rPr>
                                <w:t>www.kth.se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02B83" id="_x0000_t202" coordsize="21600,21600" o:spt="202" path="m,l,21600r21600,l21600,xe">
                <v:stroke joinstyle="miter"/>
                <v:path gradientshapeok="t" o:connecttype="rect"/>
              </v:shapetype>
              <v:shape id="Textruta 8" o:spid="_x0000_s1026" type="#_x0000_t202" style="position:absolute;margin-left:-39.4pt;margin-top:735pt;width:365.15pt;height:78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" filled="f" stroked="f" strokeweight=".5pt">
                <v:textbox>
                  <w:txbxContent>
                    <w:p w14:paraId="582B6949" w14:textId="77777777" w:rsidR="00C1097E" w:rsidRPr="00BC6C70" w:rsidRDefault="00C1097E" w:rsidP="00C1097E">
                      <w:pPr>
                        <w:pStyle w:val="TRITA-nummer"/>
                        <w:rPr>
                          <w:rFonts w:cs="Arial"/>
                          <w:lang w:val="it-IT"/>
                        </w:rPr>
                      </w:pPr>
                      <w:r w:rsidRPr="00643E55">
                        <w:rPr>
                          <w:rFonts w:cs="Arial"/>
                          <w:lang w:val="pt-PT"/>
                        </w:rPr>
                        <w:t xml:space="preserve">TRITA – </w:t>
                      </w:r>
                      <w:sdt>
                        <w:sdtPr>
                          <w:rPr>
                            <w:rFonts w:cs="Arial"/>
                          </w:rPr>
                          <w:id w:val="-246959913"/>
                          <w:placeholder>
                            <w:docPart w:val="340DEEE9A79F40999AE695CE26500786"/>
                          </w:placeholder>
                          <w:showingPlcHdr/>
                        </w:sdtPr>
                        <w:sdtEndPr/>
                        <w:sdtContent>
                          <w:r w:rsidR="005C767E" w:rsidRPr="00643E55">
                            <w:rPr>
                              <w:rStyle w:val="PlaceholderText"/>
                              <w:rFonts w:cs="Arial"/>
                            </w:rPr>
                            <w:t>XXX-XXX 20XX</w:t>
                          </w:r>
                          <w:r w:rsidR="00BF2CC2" w:rsidRPr="00643E55">
                            <w:rPr>
                              <w:rStyle w:val="PlaceholderText"/>
                              <w:rFonts w:cs="Arial"/>
                            </w:rPr>
                            <w:t>:XX</w:t>
                          </w:r>
                        </w:sdtContent>
                      </w:sdt>
                    </w:p>
                    <w:p w14:paraId="1472FE0C" w14:textId="77777777" w:rsidR="003500EE" w:rsidRPr="00643E55" w:rsidRDefault="003500EE" w:rsidP="00C1097E">
                      <w:pPr>
                        <w:pStyle w:val="TRITA-nummer"/>
                        <w:rPr>
                          <w:rFonts w:cs="Arial"/>
                          <w:sz w:val="16"/>
                          <w:szCs w:val="16"/>
                          <w:lang w:val="pt-PT"/>
                        </w:rPr>
                      </w:pPr>
                      <w:r w:rsidRPr="00643E55">
                        <w:rPr>
                          <w:rFonts w:cs="Arial"/>
                          <w:sz w:val="16"/>
                          <w:szCs w:val="16"/>
                        </w:rPr>
                        <w:t xml:space="preserve">Stockholm, </w:t>
                      </w:r>
                      <w:r w:rsidR="00AD12EF" w:rsidRPr="00643E55">
                        <w:rPr>
                          <w:rFonts w:cs="Arial"/>
                          <w:sz w:val="16"/>
                          <w:szCs w:val="16"/>
                        </w:rPr>
                        <w:t>Sweden</w:t>
                      </w:r>
                      <w:r w:rsidRPr="00643E55">
                        <w:rPr>
                          <w:rFonts w:cs="Arial"/>
                          <w:sz w:val="16"/>
                          <w:szCs w:val="16"/>
                        </w:rPr>
                        <w:t xml:space="preserve"> </w:t>
                      </w:r>
                      <w:sdt>
                        <w:sdtPr>
                          <w:rPr>
                            <w:rFonts w:cs="Arial"/>
                            <w:sz w:val="16"/>
                            <w:szCs w:val="16"/>
                          </w:rPr>
                          <w:id w:val="-1722740799"/>
                          <w:placeholder>
                            <w:docPart w:val="6EB2080048B44C4E90D8A667AF964B36"/>
                          </w:placeholder>
                          <w:showingPlcHdr/>
                          <w:text/>
                        </w:sdtPr>
                        <w:sdtEndPr/>
                        <w:sdtContent>
                          <w:r w:rsidRPr="00643E55">
                            <w:rPr>
                              <w:rFonts w:cs="Arial"/>
                              <w:color w:val="808080" w:themeColor="background1" w:themeShade="80"/>
                              <w:sz w:val="16"/>
                              <w:szCs w:val="16"/>
                            </w:rPr>
                            <w:t>2024</w:t>
                          </w:r>
                        </w:sdtContent>
                      </w:sdt>
                    </w:p>
                    <w:p w14:paraId="1A88D4C0" w14:textId="77777777" w:rsidR="00C1097E" w:rsidRPr="00643E55" w:rsidRDefault="00AB7341" w:rsidP="00C1097E">
                      <w:pPr>
                        <w:pStyle w:val="Webbadress"/>
                        <w:spacing w:before="360"/>
                        <w:rPr>
                          <w:rFonts w:cs="Arial"/>
                          <w:lang w:val="pt-PT"/>
                        </w:rPr>
                      </w:pPr>
                      <w:hyperlink r:id="rId9" w:history="1">
                        <w:r w:rsidR="00C1097E" w:rsidRPr="00643E55">
                          <w:rPr>
                            <w:rStyle w:val="Hyperlink"/>
                            <w:rFonts w:cs="Arial"/>
                          </w:rPr>
                          <w:t>www.kth.se</w:t>
                        </w:r>
                      </w:hyperlink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A210F9" w:rsidRPr="00FF3FD9" w:rsidSect="00184ACB">
      <w:headerReference w:type="default" r:id="rId10"/>
      <w:headerReference w:type="first" r:id="rId11"/>
      <w:pgSz w:w="11906" w:h="16838"/>
      <w:pgMar w:top="2268" w:right="1418" w:bottom="1418" w:left="1418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FB56D" w14:textId="77777777" w:rsidR="007C13B7" w:rsidRDefault="007C13B7" w:rsidP="00A210F9">
      <w:pPr>
        <w:spacing w:after="0" w:line="240" w:lineRule="auto"/>
      </w:pPr>
      <w:r>
        <w:separator/>
      </w:r>
    </w:p>
  </w:endnote>
  <w:endnote w:type="continuationSeparator" w:id="0">
    <w:p w14:paraId="0D7B9EBD" w14:textId="77777777" w:rsidR="007C13B7" w:rsidRDefault="007C13B7" w:rsidP="00A2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CA736" w14:textId="77777777" w:rsidR="007C13B7" w:rsidRDefault="007C13B7" w:rsidP="00A210F9">
      <w:pPr>
        <w:spacing w:after="0" w:line="240" w:lineRule="auto"/>
      </w:pPr>
      <w:r>
        <w:separator/>
      </w:r>
    </w:p>
  </w:footnote>
  <w:footnote w:type="continuationSeparator" w:id="0">
    <w:p w14:paraId="46861297" w14:textId="77777777" w:rsidR="007C13B7" w:rsidRDefault="007C13B7" w:rsidP="00A21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98BAB" w14:textId="77777777" w:rsidR="00B1770A" w:rsidRDefault="00B1770A" w:rsidP="00B1770A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7F395" w14:textId="77777777" w:rsidR="00184ACB" w:rsidRDefault="00184ACB" w:rsidP="00184ACB">
    <w:pPr>
      <w:pStyle w:val="Header"/>
      <w:jc w:val="center"/>
    </w:pPr>
    <w:r>
      <w:rPr>
        <w:noProof/>
        <w:lang w:eastAsia="sv-SE"/>
      </w:rPr>
      <w:drawing>
        <wp:inline distT="0" distB="0" distL="0" distR="0" wp14:anchorId="2067EEBE" wp14:editId="4E3EBED2">
          <wp:extent cx="1286359" cy="1441383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TH_logo_RGB_bl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1111" cy="14467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E2AB0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ECC8B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A02DA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CA16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B4B4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0EC3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F4A8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ECB0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FED7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52EF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6847007">
    <w:abstractNumId w:val="8"/>
  </w:num>
  <w:num w:numId="2" w16cid:durableId="1659842797">
    <w:abstractNumId w:val="3"/>
  </w:num>
  <w:num w:numId="3" w16cid:durableId="223687379">
    <w:abstractNumId w:val="2"/>
  </w:num>
  <w:num w:numId="4" w16cid:durableId="110825786">
    <w:abstractNumId w:val="1"/>
  </w:num>
  <w:num w:numId="5" w16cid:durableId="1574854163">
    <w:abstractNumId w:val="0"/>
  </w:num>
  <w:num w:numId="6" w16cid:durableId="1422676495">
    <w:abstractNumId w:val="9"/>
  </w:num>
  <w:num w:numId="7" w16cid:durableId="1954554254">
    <w:abstractNumId w:val="7"/>
  </w:num>
  <w:num w:numId="8" w16cid:durableId="2080443319">
    <w:abstractNumId w:val="6"/>
  </w:num>
  <w:num w:numId="9" w16cid:durableId="121582437">
    <w:abstractNumId w:val="5"/>
  </w:num>
  <w:num w:numId="10" w16cid:durableId="1176772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attachedTemplate r:id="rId1"/>
  <w:defaultTabStop w:val="1304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B7"/>
    <w:rsid w:val="0005201B"/>
    <w:rsid w:val="000D25A7"/>
    <w:rsid w:val="000F78DA"/>
    <w:rsid w:val="001148B2"/>
    <w:rsid w:val="00155D89"/>
    <w:rsid w:val="00184ACB"/>
    <w:rsid w:val="001B667B"/>
    <w:rsid w:val="001D0C1B"/>
    <w:rsid w:val="00271314"/>
    <w:rsid w:val="00295B90"/>
    <w:rsid w:val="002A1912"/>
    <w:rsid w:val="002A345A"/>
    <w:rsid w:val="002B3807"/>
    <w:rsid w:val="003423DE"/>
    <w:rsid w:val="0034266E"/>
    <w:rsid w:val="003500EE"/>
    <w:rsid w:val="003505CE"/>
    <w:rsid w:val="003626AC"/>
    <w:rsid w:val="00375686"/>
    <w:rsid w:val="003840E5"/>
    <w:rsid w:val="003E7BE3"/>
    <w:rsid w:val="00421A0E"/>
    <w:rsid w:val="0046687C"/>
    <w:rsid w:val="004708CE"/>
    <w:rsid w:val="00480A58"/>
    <w:rsid w:val="004C08F4"/>
    <w:rsid w:val="005040DF"/>
    <w:rsid w:val="00515681"/>
    <w:rsid w:val="0053255F"/>
    <w:rsid w:val="0053675A"/>
    <w:rsid w:val="00556358"/>
    <w:rsid w:val="00586474"/>
    <w:rsid w:val="005B3241"/>
    <w:rsid w:val="005C767E"/>
    <w:rsid w:val="006038F4"/>
    <w:rsid w:val="00610B32"/>
    <w:rsid w:val="0061731C"/>
    <w:rsid w:val="00637386"/>
    <w:rsid w:val="00640B70"/>
    <w:rsid w:val="00643E55"/>
    <w:rsid w:val="00666E9C"/>
    <w:rsid w:val="006E1C05"/>
    <w:rsid w:val="007321F5"/>
    <w:rsid w:val="007C13B7"/>
    <w:rsid w:val="00820640"/>
    <w:rsid w:val="00822F8B"/>
    <w:rsid w:val="008566B5"/>
    <w:rsid w:val="0088256C"/>
    <w:rsid w:val="008B7AE8"/>
    <w:rsid w:val="009807EB"/>
    <w:rsid w:val="009A46E1"/>
    <w:rsid w:val="009A5DDD"/>
    <w:rsid w:val="009B3227"/>
    <w:rsid w:val="00A210F9"/>
    <w:rsid w:val="00A22CDD"/>
    <w:rsid w:val="00A41096"/>
    <w:rsid w:val="00A4702D"/>
    <w:rsid w:val="00A6260F"/>
    <w:rsid w:val="00A741D6"/>
    <w:rsid w:val="00A77023"/>
    <w:rsid w:val="00AB42B2"/>
    <w:rsid w:val="00AB4D91"/>
    <w:rsid w:val="00AB7341"/>
    <w:rsid w:val="00AD12EF"/>
    <w:rsid w:val="00AE05D5"/>
    <w:rsid w:val="00AF425D"/>
    <w:rsid w:val="00B10840"/>
    <w:rsid w:val="00B1770A"/>
    <w:rsid w:val="00B57F52"/>
    <w:rsid w:val="00B977A8"/>
    <w:rsid w:val="00BA595B"/>
    <w:rsid w:val="00BB3F29"/>
    <w:rsid w:val="00BC6C70"/>
    <w:rsid w:val="00BF2CC2"/>
    <w:rsid w:val="00BF4046"/>
    <w:rsid w:val="00C1097E"/>
    <w:rsid w:val="00C27BE3"/>
    <w:rsid w:val="00C77715"/>
    <w:rsid w:val="00CE6D56"/>
    <w:rsid w:val="00D06DE0"/>
    <w:rsid w:val="00D71CD2"/>
    <w:rsid w:val="00E03CE9"/>
    <w:rsid w:val="00E20685"/>
    <w:rsid w:val="00E33114"/>
    <w:rsid w:val="00E45E8E"/>
    <w:rsid w:val="00E74EB4"/>
    <w:rsid w:val="00E85FD1"/>
    <w:rsid w:val="00EF2509"/>
    <w:rsid w:val="00F175A8"/>
    <w:rsid w:val="00F7482B"/>
    <w:rsid w:val="00F94158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5E56D7"/>
  <w15:chartTrackingRefBased/>
  <w15:docId w15:val="{5FCDB03E-6AC8-4A3C-A3DF-58516C9A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3D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3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3E7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37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3E7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37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C2952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37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3E7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373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3E7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373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373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373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373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7A8"/>
    <w:rPr>
      <w:color w:val="808080"/>
      <w:lang w:val="sv-SE"/>
    </w:rPr>
  </w:style>
  <w:style w:type="paragraph" w:customStyle="1" w:styleId="Titel">
    <w:name w:val="Titel"/>
    <w:basedOn w:val="Normal"/>
    <w:qFormat/>
    <w:rsid w:val="00E03CE9"/>
    <w:pPr>
      <w:outlineLvl w:val="0"/>
    </w:pPr>
    <w:rPr>
      <w:b/>
      <w:sz w:val="52"/>
    </w:rPr>
  </w:style>
  <w:style w:type="paragraph" w:styleId="Subtitle">
    <w:name w:val="Subtitle"/>
    <w:basedOn w:val="Normal"/>
    <w:next w:val="Normal"/>
    <w:link w:val="SubtitleChar"/>
    <w:qFormat/>
    <w:rsid w:val="00E03CE9"/>
    <w:pPr>
      <w:numPr>
        <w:ilvl w:val="1"/>
      </w:numPr>
      <w:outlineLvl w:val="1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rsid w:val="00E03CE9"/>
    <w:rPr>
      <w:rFonts w:eastAsiaTheme="minorEastAsia"/>
      <w:sz w:val="32"/>
      <w:lang w:val="sv-SE"/>
    </w:rPr>
  </w:style>
  <w:style w:type="paragraph" w:customStyle="1" w:styleId="Frfattare">
    <w:name w:val="Författare"/>
    <w:basedOn w:val="Normal"/>
    <w:uiPriority w:val="1"/>
    <w:qFormat/>
    <w:rsid w:val="00EF2509"/>
    <w:rPr>
      <w:b/>
      <w:caps/>
    </w:rPr>
  </w:style>
  <w:style w:type="paragraph" w:styleId="Header">
    <w:name w:val="header"/>
    <w:basedOn w:val="Normal"/>
    <w:link w:val="HeaderChar"/>
    <w:uiPriority w:val="99"/>
    <w:semiHidden/>
    <w:rsid w:val="00A21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046"/>
    <w:rPr>
      <w:sz w:val="24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D71CD2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71CD2"/>
    <w:rPr>
      <w:sz w:val="16"/>
      <w:lang w:val="sv-SE"/>
    </w:rPr>
  </w:style>
  <w:style w:type="paragraph" w:customStyle="1" w:styleId="Webbadress">
    <w:name w:val="Webbadress"/>
    <w:basedOn w:val="Footer"/>
    <w:uiPriority w:val="99"/>
    <w:semiHidden/>
    <w:qFormat/>
    <w:rsid w:val="00C1097E"/>
    <w:rPr>
      <w:color w:val="1954A6" w:themeColor="accent1"/>
    </w:rPr>
  </w:style>
  <w:style w:type="paragraph" w:customStyle="1" w:styleId="TRITA-nummer">
    <w:name w:val="TRITA-nummer"/>
    <w:basedOn w:val="Footer"/>
    <w:uiPriority w:val="2"/>
    <w:qFormat/>
    <w:rsid w:val="00C1097E"/>
    <w:rPr>
      <w:sz w:val="20"/>
    </w:rPr>
  </w:style>
  <w:style w:type="character" w:styleId="Hyperlink">
    <w:name w:val="Hyperlink"/>
    <w:basedOn w:val="DefaultParagraphFont"/>
    <w:uiPriority w:val="99"/>
    <w:unhideWhenUsed/>
    <w:rsid w:val="003423DE"/>
    <w:rPr>
      <w:rFonts w:ascii="Arial" w:hAnsi="Arial"/>
      <w:color w:val="1954A6" w:themeColor="accent1"/>
      <w:sz w:val="16"/>
      <w:u w:val="none"/>
      <w:lang w:val="sv-S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595B"/>
    <w:rPr>
      <w:color w:val="605E5C"/>
      <w:shd w:val="clear" w:color="auto" w:fill="E1DFDD"/>
      <w:lang w:val="sv-SE"/>
    </w:rPr>
  </w:style>
  <w:style w:type="paragraph" w:styleId="EnvelopeAddress">
    <w:name w:val="envelope address"/>
    <w:basedOn w:val="Normal"/>
    <w:uiPriority w:val="99"/>
    <w:semiHidden/>
    <w:unhideWhenUsed/>
    <w:rsid w:val="00637386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3738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37386"/>
    <w:rPr>
      <w:sz w:val="24"/>
      <w:lang w:val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637386"/>
    <w:rPr>
      <w:color w:val="954F72" w:themeColor="followedHyperlink"/>
      <w:u w:val="single"/>
      <w:lang w:val="sv-SE"/>
    </w:rPr>
  </w:style>
  <w:style w:type="paragraph" w:styleId="Closing">
    <w:name w:val="Closing"/>
    <w:basedOn w:val="Normal"/>
    <w:link w:val="Closing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37386"/>
    <w:rPr>
      <w:sz w:val="24"/>
      <w:lang w:val="sv-SE"/>
    </w:rPr>
  </w:style>
  <w:style w:type="paragraph" w:styleId="EnvelopeReturn">
    <w:name w:val="envelope return"/>
    <w:basedOn w:val="Normal"/>
    <w:uiPriority w:val="99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386"/>
    <w:rPr>
      <w:rFonts w:ascii="Segoe UI" w:hAnsi="Segoe UI" w:cs="Segoe UI"/>
      <w:sz w:val="18"/>
      <w:szCs w:val="18"/>
      <w:lang w:val="sv-S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qFormat/>
    <w:rsid w:val="00637386"/>
    <w:rPr>
      <w:i/>
      <w:iCs/>
      <w:lang w:val="sv-SE"/>
    </w:rPr>
  </w:style>
  <w:style w:type="character" w:styleId="BookTitle">
    <w:name w:val="Book Title"/>
    <w:basedOn w:val="DefaultParagraphFont"/>
    <w:uiPriority w:val="33"/>
    <w:semiHidden/>
    <w:qFormat/>
    <w:rsid w:val="00637386"/>
    <w:rPr>
      <w:b/>
      <w:bCs/>
      <w:i/>
      <w:iCs/>
      <w:spacing w:val="5"/>
      <w:lang w:val="sv-SE"/>
    </w:rPr>
  </w:style>
  <w:style w:type="paragraph" w:styleId="BodyText">
    <w:name w:val="Body Text"/>
    <w:basedOn w:val="Normal"/>
    <w:link w:val="BodyTextChar"/>
    <w:uiPriority w:val="99"/>
    <w:semiHidden/>
    <w:unhideWhenUsed/>
    <w:rsid w:val="006373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7386"/>
    <w:rPr>
      <w:sz w:val="24"/>
      <w:lang w:val="sv-S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373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37386"/>
    <w:rPr>
      <w:sz w:val="24"/>
      <w:lang w:val="sv-S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373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7386"/>
    <w:rPr>
      <w:sz w:val="16"/>
      <w:szCs w:val="16"/>
      <w:lang w:val="sv-S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3738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37386"/>
    <w:rPr>
      <w:sz w:val="24"/>
      <w:lang w:val="sv-S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738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7386"/>
    <w:rPr>
      <w:sz w:val="24"/>
      <w:lang w:val="sv-S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3738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37386"/>
    <w:rPr>
      <w:sz w:val="24"/>
      <w:lang w:val="sv-S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3738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7386"/>
    <w:rPr>
      <w:sz w:val="24"/>
      <w:lang w:val="sv-S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3738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37386"/>
    <w:rPr>
      <w:sz w:val="16"/>
      <w:szCs w:val="16"/>
      <w:lang w:val="sv-SE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3738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37386"/>
    <w:rPr>
      <w:i/>
      <w:iCs/>
      <w:color w:val="404040" w:themeColor="text1" w:themeTint="BF"/>
      <w:sz w:val="24"/>
      <w:lang w:val="sv-S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37386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63738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7386"/>
  </w:style>
  <w:style w:type="character" w:customStyle="1" w:styleId="DateChar">
    <w:name w:val="Date Char"/>
    <w:basedOn w:val="DefaultParagraphFont"/>
    <w:link w:val="Date"/>
    <w:uiPriority w:val="99"/>
    <w:semiHidden/>
    <w:rsid w:val="00637386"/>
    <w:rPr>
      <w:sz w:val="24"/>
      <w:lang w:val="sv-SE"/>
    </w:rPr>
  </w:style>
  <w:style w:type="character" w:styleId="SubtleEmphasis">
    <w:name w:val="Subtle Emphasis"/>
    <w:basedOn w:val="DefaultParagraphFont"/>
    <w:uiPriority w:val="19"/>
    <w:semiHidden/>
    <w:qFormat/>
    <w:rsid w:val="00637386"/>
    <w:rPr>
      <w:i/>
      <w:iCs/>
      <w:color w:val="404040" w:themeColor="text1" w:themeTint="BF"/>
      <w:lang w:val="sv-SE"/>
    </w:rPr>
  </w:style>
  <w:style w:type="character" w:styleId="SubtleReference">
    <w:name w:val="Subtle Reference"/>
    <w:basedOn w:val="DefaultParagraphFont"/>
    <w:uiPriority w:val="31"/>
    <w:semiHidden/>
    <w:qFormat/>
    <w:rsid w:val="00637386"/>
    <w:rPr>
      <w:smallCaps/>
      <w:color w:val="5A5A5A" w:themeColor="text1" w:themeTint="A5"/>
      <w:lang w:val="sv-SE"/>
    </w:rPr>
  </w:style>
  <w:style w:type="table" w:styleId="TableSubtle1">
    <w:name w:val="Table Subtle 1"/>
    <w:basedOn w:val="TableNormal"/>
    <w:uiPriority w:val="99"/>
    <w:semiHidden/>
    <w:unhideWhenUsed/>
    <w:rsid w:val="006373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373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7386"/>
    <w:rPr>
      <w:rFonts w:ascii="Segoe UI" w:hAnsi="Segoe UI" w:cs="Segoe UI"/>
      <w:sz w:val="16"/>
      <w:szCs w:val="16"/>
      <w:lang w:val="sv-SE"/>
    </w:rPr>
  </w:style>
  <w:style w:type="table" w:styleId="TableElegant">
    <w:name w:val="Table Elegant"/>
    <w:basedOn w:val="TableNormal"/>
    <w:uiPriority w:val="99"/>
    <w:semiHidden/>
    <w:unhideWhenUsed/>
    <w:rsid w:val="0063738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3738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373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637386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637386"/>
    <w:rPr>
      <w:sz w:val="24"/>
      <w:lang w:val="sv-S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37386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637386"/>
    <w:rPr>
      <w:vertAlign w:val="superscript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386"/>
    <w:rPr>
      <w:sz w:val="20"/>
      <w:szCs w:val="20"/>
      <w:lang w:val="sv-SE"/>
    </w:rPr>
  </w:style>
  <w:style w:type="table" w:styleId="ColourfulList">
    <w:name w:val="Colorful List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D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D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326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3263" w:themeColor="accent1" w:themeShade="99"/>
          <w:insideV w:val="nil"/>
        </w:tcBorders>
        <w:shd w:val="clear" w:color="auto" w:fill="0F326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263" w:themeFill="accent1" w:themeFillShade="99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74A5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urful1">
    <w:name w:val="Table Colorful 1"/>
    <w:basedOn w:val="TableNormal"/>
    <w:uiPriority w:val="99"/>
    <w:semiHidden/>
    <w:unhideWhenUsed/>
    <w:rsid w:val="006373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3738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3738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urfulGrid">
    <w:name w:val="Colorful Grid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</w:rPr>
      <w:tblPr/>
      <w:tcPr>
        <w:shd w:val="clear" w:color="auto" w:fill="90B7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B7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sv-S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3738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37386"/>
    <w:rPr>
      <w:i/>
      <w:iCs/>
      <w:sz w:val="24"/>
      <w:lang w:val="sv-SE"/>
    </w:rPr>
  </w:style>
  <w:style w:type="character" w:styleId="HTMLAcronym">
    <w:name w:val="HTML Acronym"/>
    <w:basedOn w:val="DefaultParagraphFont"/>
    <w:uiPriority w:val="99"/>
    <w:semiHidden/>
    <w:unhideWhenUsed/>
    <w:rsid w:val="00637386"/>
    <w:rPr>
      <w:lang w:val="sv-SE"/>
    </w:rPr>
  </w:style>
  <w:style w:type="character" w:styleId="HTMLCite">
    <w:name w:val="HTML Cite"/>
    <w:basedOn w:val="DefaultParagraphFont"/>
    <w:uiPriority w:val="99"/>
    <w:semiHidden/>
    <w:unhideWhenUsed/>
    <w:rsid w:val="00637386"/>
    <w:rPr>
      <w:i/>
      <w:iCs/>
      <w:lang w:val="sv-SE"/>
    </w:rPr>
  </w:style>
  <w:style w:type="character" w:styleId="HTMLDefinition">
    <w:name w:val="HTML Definition"/>
    <w:basedOn w:val="DefaultParagraphFont"/>
    <w:uiPriority w:val="99"/>
    <w:semiHidden/>
    <w:unhideWhenUsed/>
    <w:rsid w:val="00637386"/>
    <w:rPr>
      <w:i/>
      <w:iCs/>
      <w:lang w:val="sv-SE"/>
    </w:rPr>
  </w:style>
  <w:style w:type="character" w:styleId="HTMLSample">
    <w:name w:val="HTML Sample"/>
    <w:basedOn w:val="DefaultParagraphFont"/>
    <w:uiPriority w:val="99"/>
    <w:semiHidden/>
    <w:unhideWhenUsed/>
    <w:rsid w:val="00637386"/>
    <w:rPr>
      <w:rFonts w:ascii="Consolas" w:hAnsi="Consolas"/>
      <w:sz w:val="24"/>
      <w:szCs w:val="24"/>
      <w:lang w:val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386"/>
    <w:rPr>
      <w:rFonts w:ascii="Consolas" w:hAnsi="Consolas"/>
      <w:sz w:val="20"/>
      <w:szCs w:val="20"/>
      <w:lang w:val="sv-SE"/>
    </w:rPr>
  </w:style>
  <w:style w:type="character" w:styleId="HTMLCode">
    <w:name w:val="HTML Code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sv-SE"/>
    </w:rPr>
  </w:style>
  <w:style w:type="character" w:styleId="HTMLTypewriter">
    <w:name w:val="HTML Typewriter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sv-SE"/>
    </w:rPr>
  </w:style>
  <w:style w:type="character" w:styleId="HTMLKeyboard">
    <w:name w:val="HTML Keyboard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sv-SE"/>
    </w:rPr>
  </w:style>
  <w:style w:type="character" w:styleId="HTMLVariable">
    <w:name w:val="HTML Variable"/>
    <w:basedOn w:val="DefaultParagraphFont"/>
    <w:uiPriority w:val="99"/>
    <w:semiHidden/>
    <w:unhideWhenUsed/>
    <w:rsid w:val="00637386"/>
    <w:rPr>
      <w:i/>
      <w:iCs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37386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637386"/>
    <w:pPr>
      <w:pBdr>
        <w:top w:val="single" w:sz="2" w:space="10" w:color="1954A6" w:themeColor="accent1"/>
        <w:left w:val="single" w:sz="2" w:space="10" w:color="1954A6" w:themeColor="accent1"/>
        <w:bottom w:val="single" w:sz="2" w:space="10" w:color="1954A6" w:themeColor="accent1"/>
        <w:right w:val="single" w:sz="2" w:space="10" w:color="1954A6" w:themeColor="accent1"/>
      </w:pBdr>
      <w:ind w:left="1152" w:right="1152"/>
    </w:pPr>
    <w:rPr>
      <w:rFonts w:asciiTheme="minorHAnsi" w:eastAsiaTheme="minorEastAsia" w:hAnsiTheme="minorHAnsi"/>
      <w:i/>
      <w:iCs/>
      <w:color w:val="1954A6" w:themeColor="accent1"/>
    </w:rPr>
  </w:style>
  <w:style w:type="paragraph" w:styleId="NoSpacing">
    <w:name w:val="No Spacing"/>
    <w:uiPriority w:val="1"/>
    <w:semiHidden/>
    <w:qFormat/>
    <w:rsid w:val="00637386"/>
    <w:pPr>
      <w:spacing w:after="0" w:line="240" w:lineRule="auto"/>
    </w:pPr>
    <w:rPr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3738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37386"/>
    <w:rPr>
      <w:sz w:val="24"/>
      <w:lang w:val="sv-S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3738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3738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3738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3738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3738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3738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3738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3738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37386"/>
    <w:pPr>
      <w:spacing w:after="100"/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32"/>
      <w:szCs w:val="32"/>
      <w:lang w:val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386"/>
    <w:pPr>
      <w:outlineLvl w:val="9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37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386"/>
    <w:rPr>
      <w:sz w:val="20"/>
      <w:szCs w:val="20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637386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386"/>
    <w:rPr>
      <w:b/>
      <w:bCs/>
      <w:sz w:val="20"/>
      <w:szCs w:val="20"/>
      <w:lang w:val="sv-SE"/>
    </w:rPr>
  </w:style>
  <w:style w:type="paragraph" w:styleId="List">
    <w:name w:val="List"/>
    <w:basedOn w:val="Normal"/>
    <w:uiPriority w:val="99"/>
    <w:semiHidden/>
    <w:unhideWhenUsed/>
    <w:rsid w:val="0063738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3738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3738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3738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37386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3738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3738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3738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3738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37386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semiHidden/>
    <w:qFormat/>
    <w:rsid w:val="0063738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bottom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1954A6" w:themeColor="accent1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54A6" w:themeColor="accent1"/>
          <w:right w:val="single" w:sz="4" w:space="0" w:color="1954A6" w:themeColor="accent1"/>
        </w:tcBorders>
      </w:tcPr>
    </w:tblStylePr>
    <w:tblStylePr w:type="band1Horz">
      <w:tblPr/>
      <w:tcPr>
        <w:tcBorders>
          <w:top w:val="single" w:sz="4" w:space="0" w:color="1954A6" w:themeColor="accent1"/>
          <w:bottom w:val="single" w:sz="4" w:space="0" w:color="1954A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54A6" w:themeColor="accent1"/>
          <w:left w:val="nil"/>
        </w:tcBorders>
      </w:tcPr>
    </w:tblStylePr>
    <w:tblStylePr w:type="swCell">
      <w:tblPr/>
      <w:tcPr>
        <w:tcBorders>
          <w:top w:val="double" w:sz="4" w:space="0" w:color="1954A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54A6" w:themeColor="accent1"/>
        <w:left w:val="single" w:sz="24" w:space="0" w:color="1954A6" w:themeColor="accent1"/>
        <w:bottom w:val="single" w:sz="24" w:space="0" w:color="1954A6" w:themeColor="accent1"/>
        <w:right w:val="single" w:sz="24" w:space="0" w:color="1954A6" w:themeColor="accent1"/>
      </w:tblBorders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1954A6" w:themeColor="accent1"/>
        <w:bottom w:val="single" w:sz="4" w:space="0" w:color="1954A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954A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54A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54A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54A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54A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637386"/>
  </w:style>
  <w:style w:type="table" w:styleId="LightList">
    <w:name w:val="Light List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373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1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  <w:shd w:val="clear" w:color="auto" w:fill="BAD2F4" w:themeFill="accent1" w:themeFillTint="3F"/>
      </w:tcPr>
    </w:tblStylePr>
    <w:tblStylePr w:type="band2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373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37386"/>
    <w:rPr>
      <w:rFonts w:ascii="Consolas" w:hAnsi="Consolas"/>
      <w:sz w:val="20"/>
      <w:szCs w:val="20"/>
      <w:lang w:val="sv-S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373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37386"/>
    <w:rPr>
      <w:rFonts w:asciiTheme="majorHAnsi" w:eastAsiaTheme="majorEastAsia" w:hAnsiTheme="majorHAnsi" w:cstheme="majorBidi"/>
      <w:sz w:val="24"/>
      <w:szCs w:val="24"/>
      <w:shd w:val="pct20" w:color="auto" w:fill="auto"/>
      <w:lang w:val="sv-SE"/>
    </w:rPr>
  </w:style>
  <w:style w:type="table" w:styleId="MediumList1">
    <w:name w:val="Medium Lis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54A6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shd w:val="clear" w:color="auto" w:fill="BAD2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54A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54A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54A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54A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2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2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  <w:insideV w:val="single" w:sz="8" w:space="0" w:color="2F78DF" w:themeColor="accent1" w:themeTint="BF"/>
      </w:tblBorders>
    </w:tblPr>
    <w:tcPr>
      <w:shd w:val="clear" w:color="auto" w:fill="BAD2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78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cPr>
      <w:shd w:val="clear" w:color="auto" w:fill="BAD2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D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BF6" w:themeFill="accent1" w:themeFillTint="33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tcBorders>
          <w:insideH w:val="single" w:sz="6" w:space="0" w:color="1954A6" w:themeColor="accent1"/>
          <w:insideV w:val="single" w:sz="6" w:space="0" w:color="1954A6" w:themeColor="accent1"/>
        </w:tcBorders>
        <w:shd w:val="clear" w:color="auto" w:fill="74A5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2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4A5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4A5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6373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295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3E7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637386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637386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637386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37386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37386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37386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37386"/>
    <w:pPr>
      <w:numPr>
        <w:numId w:val="5"/>
      </w:numPr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sv-SE"/>
    </w:rPr>
  </w:style>
  <w:style w:type="table" w:styleId="PlainTable1">
    <w:name w:val="Plain Table 1"/>
    <w:basedOn w:val="TableNormal"/>
    <w:uiPriority w:val="41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37386"/>
    <w:rPr>
      <w:rFonts w:ascii="Consolas" w:hAnsi="Consolas"/>
      <w:sz w:val="21"/>
      <w:szCs w:val="21"/>
      <w:lang w:val="sv-SE"/>
    </w:rPr>
  </w:style>
  <w:style w:type="table" w:styleId="TableProfessional">
    <w:name w:val="Table Professional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637386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37386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37386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37386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37386"/>
    <w:pPr>
      <w:numPr>
        <w:numId w:val="10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37386"/>
    <w:rPr>
      <w:lang w:val="sv-SE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37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386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szCs w:val="24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386"/>
    <w:rPr>
      <w:rFonts w:asciiTheme="majorHAnsi" w:eastAsiaTheme="majorEastAsia" w:hAnsiTheme="majorHAnsi" w:cstheme="majorBidi"/>
      <w:i/>
      <w:iCs/>
      <w:color w:val="123E7C" w:themeColor="accent1" w:themeShade="BF"/>
      <w:sz w:val="24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386"/>
    <w:rPr>
      <w:rFonts w:asciiTheme="majorHAnsi" w:eastAsiaTheme="majorEastAsia" w:hAnsiTheme="majorHAnsi" w:cstheme="majorBidi"/>
      <w:i/>
      <w:iCs/>
      <w:color w:val="0C2952" w:themeColor="accent1" w:themeShade="7F"/>
      <w:sz w:val="24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3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3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v-SE"/>
    </w:rPr>
  </w:style>
  <w:style w:type="table" w:styleId="GridTable1Light">
    <w:name w:val="Grid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0B7EE" w:themeColor="accent1" w:themeTint="66"/>
        <w:left w:val="single" w:sz="4" w:space="0" w:color="90B7EE" w:themeColor="accent1" w:themeTint="66"/>
        <w:bottom w:val="single" w:sz="4" w:space="0" w:color="90B7EE" w:themeColor="accent1" w:themeTint="66"/>
        <w:right w:val="single" w:sz="4" w:space="0" w:color="90B7EE" w:themeColor="accent1" w:themeTint="66"/>
        <w:insideH w:val="single" w:sz="4" w:space="0" w:color="90B7EE" w:themeColor="accent1" w:themeTint="66"/>
        <w:insideV w:val="single" w:sz="4" w:space="0" w:color="90B7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5893E6" w:themeColor="accent1" w:themeTint="99"/>
        <w:bottom w:val="single" w:sz="2" w:space="0" w:color="5893E6" w:themeColor="accent1" w:themeTint="99"/>
        <w:insideH w:val="single" w:sz="2" w:space="0" w:color="5893E6" w:themeColor="accent1" w:themeTint="99"/>
        <w:insideV w:val="single" w:sz="2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93E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90B7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37386"/>
    <w:rPr>
      <w:lang w:val="sv-S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37386"/>
    <w:rPr>
      <w:sz w:val="24"/>
      <w:lang w:val="sv-SE"/>
    </w:rPr>
  </w:style>
  <w:style w:type="character" w:styleId="EndnoteReference">
    <w:name w:val="endnote reference"/>
    <w:basedOn w:val="DefaultParagraphFont"/>
    <w:uiPriority w:val="99"/>
    <w:semiHidden/>
    <w:unhideWhenUsed/>
    <w:rsid w:val="00637386"/>
    <w:rPr>
      <w:vertAlign w:val="superscript"/>
      <w:lang w:val="sv-S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7386"/>
    <w:rPr>
      <w:sz w:val="20"/>
      <w:szCs w:val="20"/>
      <w:lang w:val="sv-SE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37386"/>
    <w:rPr>
      <w:u w:val="dotted"/>
      <w:lang w:val="sv-SE"/>
    </w:rPr>
  </w:style>
  <w:style w:type="character" w:customStyle="1" w:styleId="SmartLink1">
    <w:name w:val="SmartLink1"/>
    <w:basedOn w:val="DefaultParagraphFont"/>
    <w:uiPriority w:val="99"/>
    <w:semiHidden/>
    <w:unhideWhenUsed/>
    <w:rsid w:val="00637386"/>
    <w:rPr>
      <w:color w:val="0000FF"/>
      <w:u w:val="single"/>
      <w:shd w:val="clear" w:color="auto" w:fill="F3F2F1"/>
      <w:lang w:val="sv-SE"/>
    </w:rPr>
  </w:style>
  <w:style w:type="table" w:styleId="TableClassic1">
    <w:name w:val="Table Classic 1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373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semiHidden/>
    <w:qFormat/>
    <w:rsid w:val="00637386"/>
    <w:rPr>
      <w:b/>
      <w:bCs/>
      <w:lang w:val="sv-SE"/>
    </w:rPr>
  </w:style>
  <w:style w:type="character" w:styleId="IntenseEmphasis">
    <w:name w:val="Intense Emphasis"/>
    <w:basedOn w:val="DefaultParagraphFont"/>
    <w:uiPriority w:val="21"/>
    <w:semiHidden/>
    <w:qFormat/>
    <w:rsid w:val="00637386"/>
    <w:rPr>
      <w:i/>
      <w:iCs/>
      <w:color w:val="1954A6" w:themeColor="accent1"/>
      <w:lang w:val="sv-SE"/>
    </w:rPr>
  </w:style>
  <w:style w:type="character" w:styleId="IntenseReference">
    <w:name w:val="Intense Reference"/>
    <w:basedOn w:val="DefaultParagraphFont"/>
    <w:uiPriority w:val="32"/>
    <w:semiHidden/>
    <w:qFormat/>
    <w:rsid w:val="00637386"/>
    <w:rPr>
      <w:b/>
      <w:bCs/>
      <w:smallCaps/>
      <w:color w:val="1954A6" w:themeColor="accent1"/>
      <w:spacing w:val="5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37386"/>
    <w:pPr>
      <w:pBdr>
        <w:top w:val="single" w:sz="4" w:space="10" w:color="1954A6" w:themeColor="accent1"/>
        <w:bottom w:val="single" w:sz="4" w:space="10" w:color="1954A6" w:themeColor="accent1"/>
      </w:pBdr>
      <w:spacing w:before="360" w:after="360"/>
      <w:ind w:left="864" w:right="864"/>
      <w:jc w:val="center"/>
    </w:pPr>
    <w:rPr>
      <w:i/>
      <w:iCs/>
      <w:color w:val="1954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386"/>
    <w:rPr>
      <w:i/>
      <w:iCs/>
      <w:color w:val="1954A6" w:themeColor="accent1"/>
      <w:sz w:val="24"/>
      <w:lang w:val="sv-SE"/>
    </w:rPr>
  </w:style>
  <w:style w:type="table" w:styleId="Table3Deffects1">
    <w:name w:val="Table 3D effects 1"/>
    <w:basedOn w:val="TableNormal"/>
    <w:uiPriority w:val="99"/>
    <w:semiHidden/>
    <w:unhideWhenUsed/>
    <w:rsid w:val="0063738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3738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373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3738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3738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3738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373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uiPriority w:val="39"/>
    <w:rsid w:val="006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3738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3738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3738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3738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3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semiHidden/>
    <w:unhideWhenUsed/>
    <w:rsid w:val="00637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3738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3738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3738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th.se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th.se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Language_Committee\Omslag%20exjobb%20med%20bild_EN-2024060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AD190DAA0D045A0B6C94871742E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4BFD7-016A-44C4-9781-8DF5068917F7}"/>
      </w:docPartPr>
      <w:docPartBody>
        <w:p w:rsidR="008D7EB7" w:rsidRDefault="008D7EB7">
          <w:pPr>
            <w:pStyle w:val="FAD190DAA0D045A0B6C94871742ED82F"/>
          </w:pPr>
          <w:r w:rsidRPr="00643E55">
            <w:rPr>
              <w:rStyle w:val="PlaceholderText"/>
              <w:rFonts w:cs="Arial"/>
              <w:lang w:val="en-US"/>
            </w:rPr>
            <w:t>Click here to enter your subject area. For example: Degree Project in Information and Communication Technology</w:t>
          </w:r>
        </w:p>
      </w:docPartBody>
    </w:docPart>
    <w:docPart>
      <w:docPartPr>
        <w:name w:val="627ED9CEC90C4B63B3FF416FDE286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21900-02F4-4F45-8CEE-8A5D3F9BD1D6}"/>
      </w:docPartPr>
      <w:docPartBody>
        <w:p w:rsidR="008D7EB7" w:rsidRDefault="008D7EB7">
          <w:pPr>
            <w:pStyle w:val="627ED9CEC90C4B63B3FF416FDE28688E"/>
          </w:pPr>
          <w:r w:rsidRPr="00643E55">
            <w:rPr>
              <w:rStyle w:val="PlaceholderText"/>
              <w:rFonts w:cs="Arial"/>
              <w:lang w:val="en-US"/>
            </w:rPr>
            <w:t>Click here to enter your title</w:t>
          </w:r>
        </w:p>
      </w:docPartBody>
    </w:docPart>
    <w:docPart>
      <w:docPartPr>
        <w:name w:val="FE7535D9BB0D4F1D920F83FB1AAAF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03720-C886-4616-A0E3-28196CB4242F}"/>
      </w:docPartPr>
      <w:docPartBody>
        <w:p w:rsidR="008D7EB7" w:rsidRDefault="008D7EB7">
          <w:pPr>
            <w:pStyle w:val="FE7535D9BB0D4F1D920F83FB1AAAFC3D"/>
          </w:pPr>
          <w:r w:rsidRPr="00643E55">
            <w:rPr>
              <w:rStyle w:val="PlaceholderText"/>
              <w:rFonts w:cs="Arial"/>
              <w:lang w:val="en-US"/>
            </w:rPr>
            <w:t>Click here to enter your subtitle</w:t>
          </w:r>
        </w:p>
      </w:docPartBody>
    </w:docPart>
    <w:docPart>
      <w:docPartPr>
        <w:name w:val="6803201A839D4EEF89E321A2F8CDF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35E5E-A1B4-46D3-BA81-DF058226CC08}"/>
      </w:docPartPr>
      <w:docPartBody>
        <w:p w:rsidR="008D7EB7" w:rsidRDefault="008D7EB7">
          <w:pPr>
            <w:pStyle w:val="6803201A839D4EEF89E321A2F8CDF686"/>
          </w:pPr>
          <w:r w:rsidRPr="00643E55">
            <w:rPr>
              <w:rStyle w:val="PlaceholderText"/>
              <w:rFonts w:cs="Arial"/>
              <w:lang w:val="en-US"/>
            </w:rPr>
            <w:t>Click here to enter the name of the author</w:t>
          </w:r>
        </w:p>
      </w:docPartBody>
    </w:docPart>
    <w:docPart>
      <w:docPartPr>
        <w:name w:val="340DEEE9A79F40999AE695CE26500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2876F-C630-4F0C-B0AE-E63C93828A4D}"/>
      </w:docPartPr>
      <w:docPartBody>
        <w:p w:rsidR="008D7EB7" w:rsidRDefault="008D7EB7">
          <w:pPr>
            <w:pStyle w:val="340DEEE9A79F40999AE695CE26500786"/>
          </w:pPr>
          <w:r w:rsidRPr="00643E55">
            <w:rPr>
              <w:rStyle w:val="PlaceholderText"/>
              <w:rFonts w:cs="Arial"/>
            </w:rPr>
            <w:t>XXX-XXX 20XX:XX</w:t>
          </w:r>
        </w:p>
      </w:docPartBody>
    </w:docPart>
    <w:docPart>
      <w:docPartPr>
        <w:name w:val="6EB2080048B44C4E90D8A667AF96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3A8DF-93B8-4D8B-9813-EE3FAAD53E82}"/>
      </w:docPartPr>
      <w:docPartBody>
        <w:p w:rsidR="008D7EB7" w:rsidRDefault="008D7EB7">
          <w:pPr>
            <w:pStyle w:val="6EB2080048B44C4E90D8A667AF964B36"/>
          </w:pPr>
          <w:r w:rsidRPr="00643E55">
            <w:rPr>
              <w:rFonts w:cs="Arial"/>
              <w:color w:val="808080" w:themeColor="background1" w:themeShade="80"/>
              <w:sz w:val="16"/>
              <w:szCs w:val="16"/>
            </w:rPr>
            <w:t>2024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0592A-3215-432C-9F4A-CFECB24B74C3}"/>
      </w:docPartPr>
      <w:docPartBody>
        <w:p w:rsidR="00E22738" w:rsidRDefault="00E22738">
          <w:r w:rsidRPr="004A3A6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B7"/>
    <w:rsid w:val="00155D89"/>
    <w:rsid w:val="008D7EB7"/>
    <w:rsid w:val="009A5DDD"/>
    <w:rsid w:val="00D06DE0"/>
    <w:rsid w:val="00E22738"/>
    <w:rsid w:val="00E33114"/>
    <w:rsid w:val="00F9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2738"/>
    <w:rPr>
      <w:color w:val="808080"/>
      <w:lang w:val="sv-SE"/>
    </w:rPr>
  </w:style>
  <w:style w:type="paragraph" w:customStyle="1" w:styleId="FAD190DAA0D045A0B6C94871742ED82F">
    <w:name w:val="FAD190DAA0D045A0B6C94871742ED82F"/>
  </w:style>
  <w:style w:type="paragraph" w:customStyle="1" w:styleId="A44EDD790CB74C7B879A28DCF88B4532">
    <w:name w:val="A44EDD790CB74C7B879A28DCF88B4532"/>
  </w:style>
  <w:style w:type="paragraph" w:customStyle="1" w:styleId="627ED9CEC90C4B63B3FF416FDE28688E">
    <w:name w:val="627ED9CEC90C4B63B3FF416FDE28688E"/>
  </w:style>
  <w:style w:type="paragraph" w:customStyle="1" w:styleId="FE7535D9BB0D4F1D920F83FB1AAAFC3D">
    <w:name w:val="FE7535D9BB0D4F1D920F83FB1AAAFC3D"/>
  </w:style>
  <w:style w:type="paragraph" w:customStyle="1" w:styleId="6803201A839D4EEF89E321A2F8CDF686">
    <w:name w:val="6803201A839D4EEF89E321A2F8CDF686"/>
  </w:style>
  <w:style w:type="paragraph" w:customStyle="1" w:styleId="340DEEE9A79F40999AE695CE26500786">
    <w:name w:val="340DEEE9A79F40999AE695CE26500786"/>
  </w:style>
  <w:style w:type="paragraph" w:customStyle="1" w:styleId="6EB2080048B44C4E90D8A667AF964B36">
    <w:name w:val="6EB2080048B44C4E90D8A667AF964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954A6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Omslag exjobb med bild_EN-20240605</Template>
  <TotalTime>1</TotalTime>
  <Pages>3</Pages>
  <Words>31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Maguire</dc:creator>
  <cp:keywords/>
  <dc:description/>
  <cp:lastModifiedBy>Gerald Maguire</cp:lastModifiedBy>
  <cp:revision>2</cp:revision>
  <cp:lastPrinted>2021-11-18T15:14:00Z</cp:lastPrinted>
  <dcterms:created xsi:type="dcterms:W3CDTF">2024-06-08T11:34:00Z</dcterms:created>
  <dcterms:modified xsi:type="dcterms:W3CDTF">2024-06-08T11:34:00Z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509482e4-bd94-4b9e-8398-1af84e4172af</vt:lpwstr>
  </property>
</Properties>
</file>